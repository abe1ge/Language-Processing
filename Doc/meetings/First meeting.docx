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44" w:rsidRDefault="00DD7720">
      <w:pPr>
        <w:pStyle w:val="Title"/>
      </w:pPr>
      <w:sdt>
        <w:sdtPr>
          <w:id w:val="745540532"/>
          <w:placeholder>
            <w:docPart w:val="DC5564F9B773421A8C5CA73A48A2F47A"/>
          </w:placeholder>
          <w15:appearance w15:val="hidden"/>
        </w:sdtPr>
        <w:sdtEndPr/>
        <w:sdtContent>
          <w:r w:rsidR="001B17F6">
            <w:t>First meeting</w:t>
          </w:r>
        </w:sdtContent>
      </w:sdt>
      <w:r>
        <w:t xml:space="preserve"> |MINUTES</w:t>
      </w:r>
    </w:p>
    <w:p w:rsidR="00560444" w:rsidRDefault="00DD7720">
      <w:pPr>
        <w:pStyle w:val="Subtitle"/>
      </w:pPr>
      <w:r>
        <w:t xml:space="preserve">Meeting date | time </w:t>
      </w:r>
      <w:sdt>
        <w:sdtPr>
          <w:rPr>
            <w:rStyle w:val="SubtleEmphasis"/>
          </w:rPr>
          <w:id w:val="-471444906"/>
          <w:placeholder>
            <w:docPart w:val="B118FF97CB3745F2B396D96DD69C593B"/>
          </w:placeholder>
          <w:date w:fullDate="2016-03-21T12:00:00Z">
            <w:dateFormat w:val="M/d/yyyy h:mm am/pm"/>
            <w:lid w:val="en-US"/>
            <w:storeMappedDataAs w:val="dateTime"/>
            <w:calendar w:val="gregorian"/>
          </w:date>
        </w:sdtPr>
        <w:sdtEndPr>
          <w:rPr>
            <w:rStyle w:val="DefaultParagraphFont"/>
            <w:i w:val="0"/>
            <w:iCs w:val="0"/>
            <w:color w:val="9F2936" w:themeColor="accent2"/>
          </w:rPr>
        </w:sdtEndPr>
        <w:sdtContent>
          <w:r w:rsidR="001B17F6">
            <w:rPr>
              <w:rStyle w:val="SubtleEmphasis"/>
            </w:rPr>
            <w:t>3/21/2016 12:00 PM</w:t>
          </w:r>
        </w:sdtContent>
      </w:sdt>
      <w:r>
        <w:t xml:space="preserve"> </w:t>
      </w:r>
      <w:r w:rsidR="001B17F6">
        <w:t>to 4pm</w:t>
      </w:r>
      <w:r>
        <w:t xml:space="preserve">| Meeting location </w:t>
      </w:r>
      <w:r w:rsidR="001B17F6">
        <w:rPr>
          <w:rStyle w:val="SubtleEmphasis"/>
        </w:rPr>
        <w:t>it1.31</w:t>
      </w:r>
    </w:p>
    <w:tbl>
      <w:tblPr>
        <w:tblW w:w="5000" w:type="pct"/>
        <w:tblLayout w:type="fixed"/>
        <w:tblCellMar>
          <w:left w:w="0" w:type="dxa"/>
          <w:right w:w="0" w:type="dxa"/>
        </w:tblCellMar>
        <w:tblLook w:val="04A0" w:firstRow="1" w:lastRow="0" w:firstColumn="1" w:lastColumn="0" w:noHBand="0" w:noVBand="1"/>
        <w:tblDescription w:val="Meeting participants"/>
      </w:tblPr>
      <w:tblGrid>
        <w:gridCol w:w="5400"/>
        <w:gridCol w:w="5400"/>
      </w:tblGrid>
      <w:tr w:rsidR="00560444">
        <w:tc>
          <w:tcPr>
            <w:tcW w:w="5400" w:type="dxa"/>
          </w:tcPr>
          <w:tbl>
            <w:tblPr>
              <w:tblW w:w="5390"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Meeting participants 1"/>
            </w:tblPr>
            <w:tblGrid>
              <w:gridCol w:w="2407"/>
              <w:gridCol w:w="2983"/>
            </w:tblGrid>
            <w:tr w:rsidR="00560444" w:rsidTr="001B17F6">
              <w:tc>
                <w:tcPr>
                  <w:tcW w:w="2407" w:type="dxa"/>
                  <w:tcBorders>
                    <w:left w:val="nil"/>
                  </w:tcBorders>
                </w:tcPr>
                <w:p w:rsidR="00560444" w:rsidRDefault="00DD7720">
                  <w:pPr>
                    <w:pStyle w:val="Heading3"/>
                    <w:spacing w:after="0"/>
                  </w:pPr>
                  <w:r>
                    <w:t>Type of meeting</w:t>
                  </w:r>
                </w:p>
              </w:tc>
              <w:sdt>
                <w:sdtPr>
                  <w:id w:val="-1539655202"/>
                  <w:placeholder>
                    <w:docPart w:val="F0362F2CCD824917B1445886FBFBC05D"/>
                  </w:placeholder>
                  <w15:appearance w15:val="hidden"/>
                </w:sdtPr>
                <w:sdtEndPr/>
                <w:sdtContent>
                  <w:tc>
                    <w:tcPr>
                      <w:tcW w:w="2983" w:type="dxa"/>
                      <w:tcBorders>
                        <w:right w:val="single" w:sz="8" w:space="0" w:color="F07F09" w:themeColor="accent1"/>
                      </w:tcBorders>
                    </w:tcPr>
                    <w:p w:rsidR="00560444" w:rsidRDefault="001B17F6" w:rsidP="001B17F6">
                      <w:pPr>
                        <w:spacing w:after="0"/>
                      </w:pPr>
                      <w:r>
                        <w:t>Meet and do work</w:t>
                      </w:r>
                    </w:p>
                  </w:tc>
                </w:sdtContent>
              </w:sdt>
            </w:tr>
          </w:tbl>
          <w:p w:rsidR="00560444" w:rsidRDefault="00560444">
            <w:pPr>
              <w:spacing w:after="0"/>
            </w:pPr>
          </w:p>
        </w:tc>
        <w:tc>
          <w:tcPr>
            <w:tcW w:w="5400" w:type="dxa"/>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5400"/>
            </w:tblGrid>
            <w:tr w:rsidR="00560444">
              <w:tc>
                <w:tcPr>
                  <w:tcW w:w="5361" w:type="dxa"/>
                </w:tcPr>
                <w:p w:rsidR="00560444" w:rsidRDefault="00DD7720">
                  <w:pPr>
                    <w:spacing w:after="0"/>
                  </w:pPr>
                  <w:r>
                    <w:t>Attendees</w:t>
                  </w:r>
                </w:p>
                <w:sdt>
                  <w:sdtPr>
                    <w:id w:val="1493522722"/>
                    <w:placeholder>
                      <w:docPart w:val="746C99D5CF7F4565A63399218D411AF3"/>
                    </w:placeholder>
                    <w15:appearance w15:val="hidden"/>
                  </w:sdtPr>
                  <w:sdtEndPr/>
                  <w:sdtContent>
                    <w:p w:rsidR="001B17F6" w:rsidRDefault="001B17F6" w:rsidP="001B17F6">
                      <w:pPr>
                        <w:spacing w:after="0"/>
                      </w:pPr>
                      <w:proofErr w:type="spellStart"/>
                      <w:r>
                        <w:t>Abelether</w:t>
                      </w:r>
                      <w:proofErr w:type="spellEnd"/>
                      <w:r>
                        <w:t xml:space="preserve"> </w:t>
                      </w:r>
                      <w:proofErr w:type="spellStart"/>
                      <w:r>
                        <w:t>germa</w:t>
                      </w:r>
                      <w:proofErr w:type="spellEnd"/>
                    </w:p>
                    <w:p w:rsidR="001B17F6" w:rsidRDefault="001B17F6" w:rsidP="001B17F6">
                      <w:pPr>
                        <w:spacing w:after="0"/>
                      </w:pPr>
                      <w:r>
                        <w:t>Jess Bogue</w:t>
                      </w:r>
                    </w:p>
                    <w:p w:rsidR="00560444" w:rsidRDefault="001B17F6" w:rsidP="001B17F6">
                      <w:pPr>
                        <w:spacing w:after="0"/>
                      </w:pPr>
                      <w:r>
                        <w:t xml:space="preserve">Adam </w:t>
                      </w:r>
                      <w:proofErr w:type="spellStart"/>
                      <w:r>
                        <w:t>Postgate</w:t>
                      </w:r>
                      <w:proofErr w:type="spellEnd"/>
                    </w:p>
                  </w:sdtContent>
                </w:sdt>
              </w:tc>
            </w:tr>
          </w:tbl>
          <w:p w:rsidR="00560444" w:rsidRDefault="00560444">
            <w:pPr>
              <w:spacing w:after="0"/>
            </w:pPr>
          </w:p>
        </w:tc>
      </w:tr>
    </w:tbl>
    <w:p w:rsidR="00560444" w:rsidRDefault="00DD7720">
      <w:pPr>
        <w:pStyle w:val="Heading1"/>
      </w:pPr>
      <w:r>
        <w:t>Agenda topics</w:t>
      </w:r>
    </w:p>
    <w:p w:rsidR="00560444" w:rsidRDefault="00DD7720">
      <w:pPr>
        <w:pStyle w:val="Subtitle"/>
      </w:pPr>
      <w:r>
        <w:t xml:space="preserve">Time allotted | </w:t>
      </w:r>
      <w:sdt>
        <w:sdtPr>
          <w:rPr>
            <w:rStyle w:val="SubtleEmphasis"/>
          </w:rPr>
          <w:id w:val="252406536"/>
          <w:placeholder>
            <w:docPart w:val="2177CF9A21BE4677ABA1B80B36C01AB4"/>
          </w:placeholder>
          <w15:appearance w15:val="hidden"/>
        </w:sdtPr>
        <w:sdtEndPr>
          <w:rPr>
            <w:rStyle w:val="DefaultParagraphFont"/>
            <w:i w:val="0"/>
            <w:iCs w:val="0"/>
            <w:color w:val="9F2936" w:themeColor="accent2"/>
          </w:rPr>
        </w:sdtEndPr>
        <w:sdtContent>
          <w:r w:rsidR="001B17F6">
            <w:rPr>
              <w:rStyle w:val="SubtleEmphasis"/>
            </w:rPr>
            <w:t>4 hours</w:t>
          </w:r>
        </w:sdtContent>
      </w:sdt>
      <w:r>
        <w:t xml:space="preserve"> | Agenda topic </w:t>
      </w:r>
      <w:sdt>
        <w:sdtPr>
          <w:rPr>
            <w:rStyle w:val="SubtleEmphasis"/>
          </w:rPr>
          <w:id w:val="-1834833282"/>
          <w:placeholder>
            <w:docPart w:val="5B5666E72D8447EEA2DBA65AEB940618"/>
          </w:placeholder>
          <w15:appearance w15:val="hidden"/>
        </w:sdtPr>
        <w:sdtEndPr>
          <w:rPr>
            <w:rStyle w:val="DefaultParagraphFont"/>
            <w:i w:val="0"/>
            <w:iCs w:val="0"/>
            <w:color w:val="9F2936" w:themeColor="accent2"/>
          </w:rPr>
        </w:sdtEndPr>
        <w:sdtContent>
          <w:r w:rsidR="001B17F6">
            <w:rPr>
              <w:rStyle w:val="SubtleEmphasis"/>
            </w:rPr>
            <w:t xml:space="preserve">Morphological processing </w:t>
          </w:r>
        </w:sdtContent>
      </w:sdt>
      <w:r w:rsidR="001B17F6">
        <w:t xml:space="preserve"> </w:t>
      </w:r>
    </w:p>
    <w:p w:rsidR="00560444" w:rsidRDefault="001B17F6">
      <w:r>
        <w:t>Discussion</w:t>
      </w:r>
      <w:sdt>
        <w:sdtPr>
          <w:id w:val="983351720"/>
          <w:placeholder>
            <w:docPart w:val="3188A76183AF4A1AB7656CA1CFAB9544"/>
          </w:placeholder>
          <w15:appearance w15:val="hidden"/>
        </w:sdtPr>
        <w:sdtEndPr/>
        <w:sdtContent>
          <w:r>
            <w:t xml:space="preserve">: </w:t>
          </w:r>
          <w:r w:rsidR="00DD7720">
            <w:t>Within this meeting we started the report</w:t>
          </w:r>
          <w:r w:rsidR="00DD7720">
            <w:t xml:space="preserve"> but w</w:t>
          </w:r>
          <w:bookmarkStart w:id="0" w:name="_GoBack"/>
          <w:bookmarkEnd w:id="0"/>
          <w:r>
            <w:t xml:space="preserve">e realized that we do not need to write the Morphological processing state and we only need to write the lexicon, grammar, semantic rules and Contextual information. Therefore we decide to use the time </w:t>
          </w:r>
          <w:r w:rsidR="00E51A27">
            <w:t xml:space="preserve">set for each analysis part to study how NPL work and </w:t>
          </w:r>
          <w:proofErr w:type="spellStart"/>
          <w:r w:rsidR="00E51A27">
            <w:t>Lkit</w:t>
          </w:r>
          <w:proofErr w:type="spellEnd"/>
          <w:r w:rsidR="00E51A27">
            <w:t xml:space="preserve"> work so we can write efficient lexicon and gramm</w:t>
          </w:r>
          <w:r w:rsidR="00DD7720">
            <w:t xml:space="preserve">ar and use this time to work and </w:t>
          </w:r>
          <w:r w:rsidR="00E51A27">
            <w:t>add extra sentence</w:t>
          </w:r>
          <w:r w:rsidR="00DD7720">
            <w:t xml:space="preserve">s. </w:t>
          </w:r>
        </w:sdtContent>
      </w:sdt>
    </w:p>
    <w:p w:rsidR="00E51A27" w:rsidRDefault="006A64FD" w:rsidP="006A64FD">
      <w:pPr>
        <w:pStyle w:val="Subtitle"/>
      </w:pPr>
      <w:r>
        <w:t>Conclusion</w:t>
      </w:r>
    </w:p>
    <w:p w:rsidR="00E51A27" w:rsidRDefault="006A64FD" w:rsidP="00803141">
      <w:r>
        <w:t xml:space="preserve">We are all going to be working on </w:t>
      </w:r>
      <w:r w:rsidR="00803141">
        <w:t>our final year project so none of the team members would be able to do any work over the holidays therefore we decided to read the user guide and the introduction so we understand what we need to do once we come back</w:t>
      </w:r>
    </w:p>
    <w:tbl>
      <w:tblPr>
        <w:tblW w:w="5000" w:type="pct"/>
        <w:tblLayout w:type="fixed"/>
        <w:tblCellMar>
          <w:left w:w="0" w:type="dxa"/>
          <w:right w:w="0" w:type="dxa"/>
        </w:tblCellMar>
        <w:tblLook w:val="04A0" w:firstRow="1" w:lastRow="0" w:firstColumn="1" w:lastColumn="0" w:noHBand="0" w:noVBand="1"/>
        <w:tblDescription w:val="Action items 1"/>
      </w:tblPr>
      <w:tblGrid>
        <w:gridCol w:w="6300"/>
        <w:gridCol w:w="2250"/>
        <w:gridCol w:w="2250"/>
      </w:tblGrid>
      <w:tr w:rsidR="006A64FD" w:rsidTr="005D16E9">
        <w:trPr>
          <w:tblHeader/>
        </w:trPr>
        <w:tc>
          <w:tcPr>
            <w:tcW w:w="6300" w:type="dxa"/>
          </w:tcPr>
          <w:p w:rsidR="006A64FD" w:rsidRDefault="006A64FD" w:rsidP="005D16E9">
            <w:pPr>
              <w:pStyle w:val="Heading2"/>
              <w:spacing w:after="0"/>
            </w:pPr>
            <w:r>
              <w:t>Action items</w:t>
            </w:r>
          </w:p>
        </w:tc>
        <w:tc>
          <w:tcPr>
            <w:tcW w:w="2250" w:type="dxa"/>
          </w:tcPr>
          <w:p w:rsidR="006A64FD" w:rsidRDefault="006A64FD" w:rsidP="005D16E9">
            <w:pPr>
              <w:pStyle w:val="Heading2"/>
              <w:spacing w:after="0"/>
            </w:pPr>
            <w:r>
              <w:t>Person responsible</w:t>
            </w:r>
          </w:p>
        </w:tc>
        <w:tc>
          <w:tcPr>
            <w:tcW w:w="2250" w:type="dxa"/>
          </w:tcPr>
          <w:p w:rsidR="006A64FD" w:rsidRDefault="006A64FD" w:rsidP="005D16E9">
            <w:pPr>
              <w:pStyle w:val="Heading2"/>
              <w:spacing w:after="0"/>
            </w:pPr>
            <w:r>
              <w:t>Deadline</w:t>
            </w:r>
          </w:p>
        </w:tc>
      </w:tr>
      <w:tr w:rsidR="006A64FD" w:rsidTr="005D16E9">
        <w:sdt>
          <w:sdtPr>
            <w:id w:val="-2051980392"/>
            <w:placeholder>
              <w:docPart w:val="0CF5C79F3DA9415E9EA9C71275490BD9"/>
            </w:placeholder>
            <w15:appearance w15:val="hidden"/>
          </w:sdtPr>
          <w:sdtContent>
            <w:tc>
              <w:tcPr>
                <w:tcW w:w="6300" w:type="dxa"/>
              </w:tcPr>
              <w:p w:rsidR="006A64FD" w:rsidRDefault="006A64FD" w:rsidP="006A64FD">
                <w:pPr>
                  <w:spacing w:after="0"/>
                </w:pPr>
                <w:r>
                  <w:t>Read user Guide and Introduction to NLP</w:t>
                </w:r>
              </w:p>
            </w:tc>
          </w:sdtContent>
        </w:sdt>
        <w:sdt>
          <w:sdtPr>
            <w:id w:val="1861236787"/>
            <w:placeholder>
              <w:docPart w:val="1FD9AB86A6F14D41A38FACFC8B03DDAC"/>
            </w:placeholder>
            <w15:appearance w15:val="hidden"/>
          </w:sdtPr>
          <w:sdtContent>
            <w:tc>
              <w:tcPr>
                <w:tcW w:w="2250" w:type="dxa"/>
              </w:tcPr>
              <w:p w:rsidR="006A64FD" w:rsidRDefault="006A64FD" w:rsidP="006A64FD">
                <w:pPr>
                  <w:spacing w:after="0"/>
                </w:pPr>
                <w:r>
                  <w:t>ALL</w:t>
                </w:r>
              </w:p>
            </w:tc>
          </w:sdtContent>
        </w:sdt>
        <w:sdt>
          <w:sdtPr>
            <w:id w:val="1322465947"/>
            <w:placeholder>
              <w:docPart w:val="EAC069B5335E4B0FB850172FE657EEAC"/>
            </w:placeholder>
            <w:date w:fullDate="2016-04-12T00:00:00Z">
              <w:dateFormat w:val="M/d/yyyy h:mm am/pm"/>
              <w:lid w:val="en-US"/>
              <w:storeMappedDataAs w:val="dateTime"/>
              <w:calendar w:val="gregorian"/>
            </w:date>
          </w:sdtPr>
          <w:sdtContent>
            <w:tc>
              <w:tcPr>
                <w:tcW w:w="2250" w:type="dxa"/>
              </w:tcPr>
              <w:p w:rsidR="006A64FD" w:rsidRDefault="006A64FD" w:rsidP="005D16E9">
                <w:pPr>
                  <w:spacing w:after="0"/>
                </w:pPr>
                <w:r>
                  <w:t>4/12/2016 12:00 AM</w:t>
                </w:r>
              </w:p>
            </w:tc>
          </w:sdtContent>
        </w:sdt>
      </w:tr>
    </w:tbl>
    <w:p w:rsidR="006A64FD" w:rsidRDefault="006A64FD" w:rsidP="006A64FD">
      <w:pPr>
        <w:pStyle w:val="Subtitle"/>
      </w:pPr>
      <w:r>
        <w:t xml:space="preserve">Time allotted | </w:t>
      </w:r>
      <w:sdt>
        <w:sdtPr>
          <w:rPr>
            <w:rStyle w:val="SubtleEmphasis"/>
          </w:rPr>
          <w:id w:val="-1825570311"/>
          <w:placeholder>
            <w:docPart w:val="30CB81CB659A49E2873EB191ED31F132"/>
          </w:placeholder>
          <w15:appearance w15:val="hidden"/>
        </w:sdtPr>
        <w:sdtEndPr>
          <w:rPr>
            <w:rStyle w:val="DefaultParagraphFont"/>
            <w:i w:val="0"/>
            <w:iCs w:val="0"/>
            <w:color w:val="9F2936" w:themeColor="accent2"/>
          </w:rPr>
        </w:sdtEndPr>
        <w:sdtContent>
          <w:r>
            <w:rPr>
              <w:rStyle w:val="SubtleEmphasis"/>
            </w:rPr>
            <w:t>3 weeks</w:t>
          </w:r>
        </w:sdtContent>
      </w:sdt>
      <w:r>
        <w:t xml:space="preserve"> | Agenda topic </w:t>
      </w:r>
      <w:sdt>
        <w:sdtPr>
          <w:rPr>
            <w:rStyle w:val="SubtleEmphasis"/>
          </w:rPr>
          <w:id w:val="-155380706"/>
          <w:placeholder>
            <w:docPart w:val="668E5034D58247B7BA54B0DE554A10DE"/>
          </w:placeholder>
          <w15:appearance w15:val="hidden"/>
        </w:sdtPr>
        <w:sdtEndPr>
          <w:rPr>
            <w:rStyle w:val="DefaultParagraphFont"/>
            <w:i w:val="0"/>
            <w:iCs w:val="0"/>
            <w:color w:val="9F2936" w:themeColor="accent2"/>
          </w:rPr>
        </w:sdtEndPr>
        <w:sdtContent>
          <w:r>
            <w:rPr>
              <w:rStyle w:val="SubtleEmphasis"/>
            </w:rPr>
            <w:t>Lexicon and Grammar</w:t>
          </w:r>
        </w:sdtContent>
      </w:sdt>
      <w:r>
        <w:t xml:space="preserve"> | Presenter </w:t>
      </w:r>
      <w:sdt>
        <w:sdtPr>
          <w:rPr>
            <w:rStyle w:val="SubtleEmphasis"/>
          </w:rPr>
          <w:id w:val="396180210"/>
          <w:placeholder>
            <w:docPart w:val="5ECD34582E1F49DF8DC0F8491C11D733"/>
          </w:placeholder>
          <w15:appearance w15:val="hidden"/>
        </w:sdtPr>
        <w:sdtEndPr>
          <w:rPr>
            <w:rStyle w:val="DefaultParagraphFont"/>
            <w:i w:val="0"/>
            <w:iCs w:val="0"/>
            <w:color w:val="9F2936" w:themeColor="accent2"/>
          </w:rPr>
        </w:sdtEndPr>
        <w:sdtContent>
          <w:r>
            <w:rPr>
              <w:rStyle w:val="SubtleEmphasis"/>
            </w:rPr>
            <w:t>all</w:t>
          </w:r>
        </w:sdtContent>
      </w:sdt>
    </w:p>
    <w:p w:rsidR="00E51A27" w:rsidRDefault="00E51A27" w:rsidP="00803141">
      <w:pPr>
        <w:pStyle w:val="Heading1"/>
      </w:pPr>
      <w:r>
        <w:t xml:space="preserve">Next meeting </w:t>
      </w:r>
    </w:p>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2551"/>
        <w:gridCol w:w="3649"/>
        <w:gridCol w:w="3160"/>
      </w:tblGrid>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Planning to work on</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 xml:space="preserve">Tuesday 12th April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- 1pm and 4pm - 6pm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b/>
                <w:bCs/>
                <w:color w:val="000000"/>
                <w:sz w:val="22"/>
                <w:szCs w:val="22"/>
                <w:lang w:val="en-GB" w:eastAsia="en-GB"/>
              </w:rPr>
              <w:t xml:space="preserve">Lexicon and Grammar </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Monday 18th April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- 4pm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b/>
                <w:bCs/>
                <w:color w:val="000000"/>
                <w:sz w:val="22"/>
                <w:szCs w:val="22"/>
                <w:lang w:val="en-GB" w:eastAsia="en-GB"/>
              </w:rPr>
              <w:t>Syntax Analysis</w:t>
            </w:r>
          </w:p>
        </w:tc>
      </w:tr>
      <w:tr w:rsidR="00E51A27" w:rsidRPr="00E51A27" w:rsidTr="00E51A27">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Tuesday 19th April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- 1pm and 4pm - 6pm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b/>
                <w:bCs/>
                <w:color w:val="000000"/>
                <w:sz w:val="22"/>
                <w:szCs w:val="22"/>
                <w:lang w:val="en-GB" w:eastAsia="en-GB"/>
              </w:rPr>
              <w:t>Semantic Rules</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Monday 25th April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- 4pm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b/>
                <w:bCs/>
                <w:color w:val="000000"/>
                <w:sz w:val="22"/>
                <w:szCs w:val="22"/>
                <w:lang w:val="en-GB" w:eastAsia="en-GB"/>
              </w:rPr>
              <w:t>Semantic Analysis</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Tuesday 26th April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- 1pm and 4pm - 6pm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b/>
                <w:bCs/>
                <w:color w:val="000000"/>
                <w:sz w:val="22"/>
                <w:szCs w:val="22"/>
                <w:lang w:val="en-GB" w:eastAsia="en-GB"/>
              </w:rPr>
              <w:t>Pragmatic Analysis</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Monday 2nd 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- 4pm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 xml:space="preserve">Article </w:t>
            </w:r>
          </w:p>
        </w:tc>
      </w:tr>
      <w:tr w:rsidR="00E51A27" w:rsidRPr="00E51A27" w:rsidTr="00E51A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Tuesday 3rd 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11am - 1pm and 4pm - 6pm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1A27" w:rsidRPr="00E51A27" w:rsidRDefault="00E51A27" w:rsidP="00E51A27">
            <w:pPr>
              <w:spacing w:before="0" w:after="0"/>
              <w:ind w:left="0"/>
              <w:rPr>
                <w:rFonts w:ascii="Times New Roman" w:eastAsia="Times New Roman" w:hAnsi="Times New Roman" w:cs="Times New Roman"/>
                <w:sz w:val="24"/>
                <w:szCs w:val="24"/>
                <w:lang w:val="en-GB" w:eastAsia="en-GB"/>
              </w:rPr>
            </w:pPr>
            <w:r w:rsidRPr="00E51A27">
              <w:rPr>
                <w:rFonts w:ascii="Arial" w:eastAsia="Times New Roman" w:hAnsi="Arial" w:cs="Arial"/>
                <w:color w:val="000000"/>
                <w:sz w:val="22"/>
                <w:szCs w:val="22"/>
                <w:lang w:val="en-GB" w:eastAsia="en-GB"/>
              </w:rPr>
              <w:t xml:space="preserve">Article </w:t>
            </w:r>
          </w:p>
        </w:tc>
      </w:tr>
    </w:tbl>
    <w:p w:rsidR="00E51A27" w:rsidRDefault="00E51A27"/>
    <w:sectPr w:rsidR="00E51A2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7F6" w:rsidRDefault="001B17F6">
      <w:r>
        <w:separator/>
      </w:r>
    </w:p>
    <w:p w:rsidR="001B17F6" w:rsidRDefault="001B17F6"/>
    <w:p w:rsidR="001B17F6" w:rsidRDefault="001B17F6"/>
  </w:endnote>
  <w:endnote w:type="continuationSeparator" w:id="0">
    <w:p w:rsidR="001B17F6" w:rsidRDefault="001B17F6">
      <w:r>
        <w:continuationSeparator/>
      </w:r>
    </w:p>
    <w:p w:rsidR="001B17F6" w:rsidRDefault="001B17F6"/>
    <w:p w:rsidR="001B17F6" w:rsidRDefault="001B1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44" w:rsidRDefault="00DD7720">
    <w:pPr>
      <w:pStyle w:val="Footer"/>
    </w:pPr>
    <w:r>
      <w:t xml:space="preserve">Page </w:t>
    </w:r>
    <w:r>
      <w:fldChar w:fldCharType="begin"/>
    </w:r>
    <w:r>
      <w:instrText xml:space="preserve"> PAGE   \* MERGEFORMAT </w:instrText>
    </w:r>
    <w:r>
      <w:fldChar w:fldCharType="separate"/>
    </w:r>
    <w:r w:rsidR="0080314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7F6" w:rsidRDefault="001B17F6">
      <w:r>
        <w:separator/>
      </w:r>
    </w:p>
    <w:p w:rsidR="001B17F6" w:rsidRDefault="001B17F6"/>
    <w:p w:rsidR="001B17F6" w:rsidRDefault="001B17F6"/>
  </w:footnote>
  <w:footnote w:type="continuationSeparator" w:id="0">
    <w:p w:rsidR="001B17F6" w:rsidRDefault="001B17F6">
      <w:r>
        <w:continuationSeparator/>
      </w:r>
    </w:p>
    <w:p w:rsidR="001B17F6" w:rsidRDefault="001B17F6"/>
    <w:p w:rsidR="001B17F6" w:rsidRDefault="001B17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625F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8CC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2A0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3288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5A0C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C0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9E59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9218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6CC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8E3D4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F6"/>
    <w:rsid w:val="001B17F6"/>
    <w:rsid w:val="00560444"/>
    <w:rsid w:val="006A64FD"/>
    <w:rsid w:val="00803141"/>
    <w:rsid w:val="00A9614E"/>
    <w:rsid w:val="00DD7720"/>
    <w:rsid w:val="00E5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5BA61DE-3CB7-4186-8F0B-F4BD2E3C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240" w:after="0"/>
      <w:ind w:left="0"/>
      <w:outlineLvl w:val="0"/>
    </w:pPr>
    <w:rPr>
      <w:rFonts w:asciiTheme="majorHAnsi" w:eastAsiaTheme="majorEastAsia" w:hAnsiTheme="majorHAnsi" w:cstheme="majorBidi"/>
      <w:b/>
      <w:bCs/>
      <w:caps/>
      <w:color w:val="1B587C" w:themeColor="accent3"/>
      <w:sz w:val="26"/>
      <w:szCs w:val="26"/>
    </w:rPr>
  </w:style>
  <w:style w:type="paragraph" w:styleId="Heading2">
    <w:name w:val="heading 2"/>
    <w:basedOn w:val="Normal"/>
    <w:next w:val="Normal"/>
    <w:unhideWhenUsed/>
    <w:qFormat/>
    <w:pPr>
      <w:pBdr>
        <w:bottom w:val="single" w:sz="12" w:space="1" w:color="1B587C" w:themeColor="accent3"/>
      </w:pBdr>
      <w:spacing w:before="240"/>
      <w:ind w:left="0"/>
      <w:outlineLvl w:val="1"/>
    </w:pPr>
    <w:rPr>
      <w:rFonts w:asciiTheme="majorHAnsi" w:eastAsiaTheme="majorEastAsia" w:hAnsiTheme="majorHAnsi" w:cstheme="majorBidi"/>
      <w:b/>
      <w:bCs/>
      <w:color w:val="F07F09" w:themeColor="accent1"/>
    </w:rPr>
  </w:style>
  <w:style w:type="paragraph" w:styleId="Heading3">
    <w:name w:val="heading 3"/>
    <w:basedOn w:val="Normal"/>
    <w:next w:val="Normal"/>
    <w:unhideWhenUsed/>
    <w:qFormat/>
    <w:pPr>
      <w:outlineLvl w:val="2"/>
    </w:pPr>
    <w:rPr>
      <w:rFonts w:asciiTheme="majorHAnsi" w:eastAsiaTheme="majorEastAsia" w:hAnsiTheme="majorHAnsi" w:cstheme="majorBidi"/>
      <w:color w:val="F07F09" w:themeColor="accent1"/>
    </w:rPr>
  </w:style>
  <w:style w:type="paragraph" w:styleId="Heading4">
    <w:name w:val="heading 4"/>
    <w:basedOn w:val="Normal"/>
    <w:next w:val="Normal"/>
    <w:link w:val="Heading4Char"/>
    <w:uiPriority w:val="9"/>
    <w:unhideWhenUsed/>
    <w:pPr>
      <w:keepNext/>
      <w:keepLines/>
      <w:spacing w:before="160" w:after="0"/>
      <w:outlineLvl w:val="3"/>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tabs>
        <w:tab w:val="center" w:pos="4680"/>
        <w:tab w:val="right" w:pos="9360"/>
      </w:tabs>
      <w:spacing w:before="0" w:after="0"/>
      <w:jc w:val="right"/>
    </w:pPr>
  </w:style>
  <w:style w:type="character" w:customStyle="1" w:styleId="FooterChar">
    <w:name w:val="Footer Char"/>
    <w:basedOn w:val="DefaultParagraphFont"/>
    <w:link w:val="Footer"/>
    <w:uiPriority w:val="1"/>
    <w:rPr>
      <w:sz w:val="21"/>
      <w:szCs w:val="21"/>
    </w:rPr>
  </w:style>
  <w:style w:type="paragraph" w:styleId="Title">
    <w:name w:val="Title"/>
    <w:basedOn w:val="Normal"/>
    <w:next w:val="Normal"/>
    <w:qFormat/>
    <w:pPr>
      <w:ind w:left="0"/>
    </w:pPr>
    <w:rPr>
      <w:rFonts w:asciiTheme="majorHAnsi" w:eastAsiaTheme="majorEastAsia" w:hAnsiTheme="majorHAnsi" w:cstheme="majorBidi"/>
      <w:color w:val="9F2936" w:themeColor="accent2"/>
      <w:sz w:val="50"/>
      <w:szCs w:val="50"/>
    </w:rPr>
  </w:style>
  <w:style w:type="paragraph" w:styleId="Subtitle">
    <w:name w:val="Subtitle"/>
    <w:basedOn w:val="Normal"/>
    <w:next w:val="Normal"/>
    <w:unhideWhenUsed/>
    <w:qFormat/>
    <w:pPr>
      <w:keepNext/>
      <w:keepLines/>
      <w:numPr>
        <w:ilvl w:val="1"/>
      </w:numPr>
      <w:pBdr>
        <w:top w:val="single" w:sz="4" w:space="1" w:color="1B587C" w:themeColor="accent3"/>
      </w:pBdr>
      <w:spacing w:before="360" w:after="160"/>
      <w:ind w:left="72"/>
    </w:pPr>
    <w:rPr>
      <w:rFonts w:asciiTheme="majorHAnsi" w:eastAsiaTheme="majorEastAsia" w:hAnsiTheme="majorHAnsi" w:cstheme="majorBidi"/>
      <w:color w:val="9F2936" w:themeColor="accent2"/>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B35E06" w:themeColor="accent1" w:themeShade="BF"/>
      <w:sz w:val="21"/>
      <w:szCs w:val="21"/>
    </w:rPr>
  </w:style>
  <w:style w:type="character" w:styleId="SubtleEmphasis">
    <w:name w:val="Subtle Emphasis"/>
    <w:basedOn w:val="DefaultParagraphFont"/>
    <w:unhideWhenUsed/>
    <w:qFormat/>
    <w:rPr>
      <w:i/>
      <w:iCs/>
      <w:color w:val="auto"/>
    </w:rPr>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sz w:val="21"/>
      <w:szCs w:val="21"/>
    </w:rPr>
  </w:style>
  <w:style w:type="paragraph" w:styleId="NormalWeb">
    <w:name w:val="Normal (Web)"/>
    <w:basedOn w:val="Normal"/>
    <w:uiPriority w:val="99"/>
    <w:semiHidden/>
    <w:unhideWhenUsed/>
    <w:rsid w:val="00E51A27"/>
    <w:pPr>
      <w:spacing w:before="100" w:beforeAutospacing="1" w:after="100" w:afterAutospacing="1"/>
      <w:ind w:left="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527">
      <w:bodyDiv w:val="1"/>
      <w:marLeft w:val="0"/>
      <w:marRight w:val="0"/>
      <w:marTop w:val="0"/>
      <w:marBottom w:val="0"/>
      <w:divBdr>
        <w:top w:val="none" w:sz="0" w:space="0" w:color="auto"/>
        <w:left w:val="none" w:sz="0" w:space="0" w:color="auto"/>
        <w:bottom w:val="none" w:sz="0" w:space="0" w:color="auto"/>
        <w:right w:val="none" w:sz="0" w:space="0" w:color="auto"/>
      </w:divBdr>
      <w:divsChild>
        <w:div w:id="34028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3178194\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5564F9B773421A8C5CA73A48A2F47A"/>
        <w:category>
          <w:name w:val="General"/>
          <w:gallery w:val="placeholder"/>
        </w:category>
        <w:types>
          <w:type w:val="bbPlcHdr"/>
        </w:types>
        <w:behaviors>
          <w:behavior w:val="content"/>
        </w:behaviors>
        <w:guid w:val="{0CA8F998-5700-4669-B903-0666DF0B6208}"/>
      </w:docPartPr>
      <w:docPartBody>
        <w:p w:rsidR="00000000" w:rsidRDefault="008B2D63">
          <w:pPr>
            <w:pStyle w:val="DC5564F9B773421A8C5CA73A48A2F47A"/>
          </w:pPr>
          <w:r>
            <w:t>[Meeting Title]</w:t>
          </w:r>
        </w:p>
      </w:docPartBody>
    </w:docPart>
    <w:docPart>
      <w:docPartPr>
        <w:name w:val="B118FF97CB3745F2B396D96DD69C593B"/>
        <w:category>
          <w:name w:val="General"/>
          <w:gallery w:val="placeholder"/>
        </w:category>
        <w:types>
          <w:type w:val="bbPlcHdr"/>
        </w:types>
        <w:behaviors>
          <w:behavior w:val="content"/>
        </w:behaviors>
        <w:guid w:val="{A60DFCD9-CCC5-4240-918A-31183D0745EE}"/>
      </w:docPartPr>
      <w:docPartBody>
        <w:p w:rsidR="00000000" w:rsidRDefault="008B2D63">
          <w:pPr>
            <w:pStyle w:val="B118FF97CB3745F2B396D96DD69C593B"/>
          </w:pPr>
          <w:r>
            <w:rPr>
              <w:rStyle w:val="SubtleEmphasis"/>
            </w:rPr>
            <w:t>[Date | time]</w:t>
          </w:r>
        </w:p>
      </w:docPartBody>
    </w:docPart>
    <w:docPart>
      <w:docPartPr>
        <w:name w:val="F0362F2CCD824917B1445886FBFBC05D"/>
        <w:category>
          <w:name w:val="General"/>
          <w:gallery w:val="placeholder"/>
        </w:category>
        <w:types>
          <w:type w:val="bbPlcHdr"/>
        </w:types>
        <w:behaviors>
          <w:behavior w:val="content"/>
        </w:behaviors>
        <w:guid w:val="{50764FEF-707B-4377-B45F-6529A235EB07}"/>
      </w:docPartPr>
      <w:docPartBody>
        <w:p w:rsidR="00000000" w:rsidRDefault="008B2D63">
          <w:pPr>
            <w:pStyle w:val="F0362F2CCD824917B1445886FBFBC05D"/>
          </w:pPr>
          <w:r>
            <w:t>[Purpose]</w:t>
          </w:r>
        </w:p>
      </w:docPartBody>
    </w:docPart>
    <w:docPart>
      <w:docPartPr>
        <w:name w:val="746C99D5CF7F4565A63399218D411AF3"/>
        <w:category>
          <w:name w:val="General"/>
          <w:gallery w:val="placeholder"/>
        </w:category>
        <w:types>
          <w:type w:val="bbPlcHdr"/>
        </w:types>
        <w:behaviors>
          <w:behavior w:val="content"/>
        </w:behaviors>
        <w:guid w:val="{F8BE26E4-021C-4FB7-B890-B845E4C137C9}"/>
      </w:docPartPr>
      <w:docPartBody>
        <w:p w:rsidR="00000000" w:rsidRDefault="008B2D63">
          <w:pPr>
            <w:pStyle w:val="746C99D5CF7F4565A63399218D411AF3"/>
          </w:pPr>
          <w:r>
            <w:t>[Attendees]</w:t>
          </w:r>
        </w:p>
      </w:docPartBody>
    </w:docPart>
    <w:docPart>
      <w:docPartPr>
        <w:name w:val="2177CF9A21BE4677ABA1B80B36C01AB4"/>
        <w:category>
          <w:name w:val="General"/>
          <w:gallery w:val="placeholder"/>
        </w:category>
        <w:types>
          <w:type w:val="bbPlcHdr"/>
        </w:types>
        <w:behaviors>
          <w:behavior w:val="content"/>
        </w:behaviors>
        <w:guid w:val="{2A44C2C6-3875-4DDD-A998-3C0B02424780}"/>
      </w:docPartPr>
      <w:docPartBody>
        <w:p w:rsidR="00000000" w:rsidRDefault="008B2D63">
          <w:pPr>
            <w:pStyle w:val="2177CF9A21BE4677ABA1B80B36C01AB4"/>
          </w:pPr>
          <w:r>
            <w:rPr>
              <w:rStyle w:val="SubtleEmphasis"/>
            </w:rPr>
            <w:t>[Time]</w:t>
          </w:r>
        </w:p>
      </w:docPartBody>
    </w:docPart>
    <w:docPart>
      <w:docPartPr>
        <w:name w:val="5B5666E72D8447EEA2DBA65AEB940618"/>
        <w:category>
          <w:name w:val="General"/>
          <w:gallery w:val="placeholder"/>
        </w:category>
        <w:types>
          <w:type w:val="bbPlcHdr"/>
        </w:types>
        <w:behaviors>
          <w:behavior w:val="content"/>
        </w:behaviors>
        <w:guid w:val="{B7632E1A-0A51-4ED5-87C8-E543C82DED1A}"/>
      </w:docPartPr>
      <w:docPartBody>
        <w:p w:rsidR="00000000" w:rsidRDefault="008B2D63">
          <w:pPr>
            <w:pStyle w:val="5B5666E72D8447EEA2DBA65AEB940618"/>
          </w:pPr>
          <w:r>
            <w:rPr>
              <w:rStyle w:val="SubtleEmphasis"/>
            </w:rPr>
            <w:t>[Topic]</w:t>
          </w:r>
        </w:p>
      </w:docPartBody>
    </w:docPart>
    <w:docPart>
      <w:docPartPr>
        <w:name w:val="3188A76183AF4A1AB7656CA1CFAB9544"/>
        <w:category>
          <w:name w:val="General"/>
          <w:gallery w:val="placeholder"/>
        </w:category>
        <w:types>
          <w:type w:val="bbPlcHdr"/>
        </w:types>
        <w:behaviors>
          <w:behavior w:val="content"/>
        </w:behaviors>
        <w:guid w:val="{5799A6BF-2263-4C8A-8DC6-92487B074B2F}"/>
      </w:docPartPr>
      <w:docPartBody>
        <w:p w:rsidR="00000000" w:rsidRDefault="008B2D63">
          <w:pPr>
            <w:pStyle w:val="3188A76183AF4A1AB7656CA1CFAB9544"/>
          </w:pPr>
          <w:r>
            <w:t>[Conversation]</w:t>
          </w:r>
        </w:p>
      </w:docPartBody>
    </w:docPart>
    <w:docPart>
      <w:docPartPr>
        <w:name w:val="0CF5C79F3DA9415E9EA9C71275490BD9"/>
        <w:category>
          <w:name w:val="General"/>
          <w:gallery w:val="placeholder"/>
        </w:category>
        <w:types>
          <w:type w:val="bbPlcHdr"/>
        </w:types>
        <w:behaviors>
          <w:behavior w:val="content"/>
        </w:behaviors>
        <w:guid w:val="{0885F43D-9B02-4DE2-9DBD-421D60F93720}"/>
      </w:docPartPr>
      <w:docPartBody>
        <w:p w:rsidR="00000000" w:rsidRDefault="008B2D63" w:rsidP="008B2D63">
          <w:pPr>
            <w:pStyle w:val="0CF5C79F3DA9415E9EA9C71275490BD9"/>
          </w:pPr>
          <w:r>
            <w:t>[Topic]</w:t>
          </w:r>
        </w:p>
      </w:docPartBody>
    </w:docPart>
    <w:docPart>
      <w:docPartPr>
        <w:name w:val="1FD9AB86A6F14D41A38FACFC8B03DDAC"/>
        <w:category>
          <w:name w:val="General"/>
          <w:gallery w:val="placeholder"/>
        </w:category>
        <w:types>
          <w:type w:val="bbPlcHdr"/>
        </w:types>
        <w:behaviors>
          <w:behavior w:val="content"/>
        </w:behaviors>
        <w:guid w:val="{2A0A1204-B745-4010-8150-81F890CB7FD1}"/>
      </w:docPartPr>
      <w:docPartBody>
        <w:p w:rsidR="00000000" w:rsidRDefault="008B2D63" w:rsidP="008B2D63">
          <w:pPr>
            <w:pStyle w:val="1FD9AB86A6F14D41A38FACFC8B03DDAC"/>
          </w:pPr>
          <w:r>
            <w:t>[Presenter]</w:t>
          </w:r>
        </w:p>
      </w:docPartBody>
    </w:docPart>
    <w:docPart>
      <w:docPartPr>
        <w:name w:val="EAC069B5335E4B0FB850172FE657EEAC"/>
        <w:category>
          <w:name w:val="General"/>
          <w:gallery w:val="placeholder"/>
        </w:category>
        <w:types>
          <w:type w:val="bbPlcHdr"/>
        </w:types>
        <w:behaviors>
          <w:behavior w:val="content"/>
        </w:behaviors>
        <w:guid w:val="{DEA2EE7A-E10E-4D44-9C6F-540C843C706E}"/>
      </w:docPartPr>
      <w:docPartBody>
        <w:p w:rsidR="00000000" w:rsidRDefault="008B2D63" w:rsidP="008B2D63">
          <w:pPr>
            <w:pStyle w:val="EAC069B5335E4B0FB850172FE657EEAC"/>
          </w:pPr>
          <w:r>
            <w:t>[Date | time]</w:t>
          </w:r>
        </w:p>
      </w:docPartBody>
    </w:docPart>
    <w:docPart>
      <w:docPartPr>
        <w:name w:val="30CB81CB659A49E2873EB191ED31F132"/>
        <w:category>
          <w:name w:val="General"/>
          <w:gallery w:val="placeholder"/>
        </w:category>
        <w:types>
          <w:type w:val="bbPlcHdr"/>
        </w:types>
        <w:behaviors>
          <w:behavior w:val="content"/>
        </w:behaviors>
        <w:guid w:val="{B7D74F3D-ABD6-44F2-97B3-B9578B0EBDB4}"/>
      </w:docPartPr>
      <w:docPartBody>
        <w:p w:rsidR="00000000" w:rsidRDefault="008B2D63" w:rsidP="008B2D63">
          <w:pPr>
            <w:pStyle w:val="30CB81CB659A49E2873EB191ED31F132"/>
          </w:pPr>
          <w:r>
            <w:rPr>
              <w:rStyle w:val="SubtleEmphasis"/>
            </w:rPr>
            <w:t>[Time]</w:t>
          </w:r>
        </w:p>
      </w:docPartBody>
    </w:docPart>
    <w:docPart>
      <w:docPartPr>
        <w:name w:val="668E5034D58247B7BA54B0DE554A10DE"/>
        <w:category>
          <w:name w:val="General"/>
          <w:gallery w:val="placeholder"/>
        </w:category>
        <w:types>
          <w:type w:val="bbPlcHdr"/>
        </w:types>
        <w:behaviors>
          <w:behavior w:val="content"/>
        </w:behaviors>
        <w:guid w:val="{1C9E4E67-FB3C-4551-8B6D-27B09C6DE49E}"/>
      </w:docPartPr>
      <w:docPartBody>
        <w:p w:rsidR="00000000" w:rsidRDefault="008B2D63" w:rsidP="008B2D63">
          <w:pPr>
            <w:pStyle w:val="668E5034D58247B7BA54B0DE554A10DE"/>
          </w:pPr>
          <w:r>
            <w:rPr>
              <w:rStyle w:val="SubtleEmphasis"/>
            </w:rPr>
            <w:t>[Topic]</w:t>
          </w:r>
        </w:p>
      </w:docPartBody>
    </w:docPart>
    <w:docPart>
      <w:docPartPr>
        <w:name w:val="5ECD34582E1F49DF8DC0F8491C11D733"/>
        <w:category>
          <w:name w:val="General"/>
          <w:gallery w:val="placeholder"/>
        </w:category>
        <w:types>
          <w:type w:val="bbPlcHdr"/>
        </w:types>
        <w:behaviors>
          <w:behavior w:val="content"/>
        </w:behaviors>
        <w:guid w:val="{067614E4-7319-4FF4-B999-CECC5112C011}"/>
      </w:docPartPr>
      <w:docPartBody>
        <w:p w:rsidR="00000000" w:rsidRDefault="008B2D63" w:rsidP="008B2D63">
          <w:pPr>
            <w:pStyle w:val="5ECD34582E1F49DF8DC0F8491C11D733"/>
          </w:pPr>
          <w:r>
            <w:rPr>
              <w:rStyle w:val="SubtleEmphasis"/>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63"/>
    <w:rsid w:val="008B2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5564F9B773421A8C5CA73A48A2F47A">
    <w:name w:val="DC5564F9B773421A8C5CA73A48A2F47A"/>
  </w:style>
  <w:style w:type="character" w:styleId="SubtleEmphasis">
    <w:name w:val="Subtle Emphasis"/>
    <w:basedOn w:val="DefaultParagraphFont"/>
    <w:unhideWhenUsed/>
    <w:qFormat/>
    <w:rsid w:val="008B2D63"/>
    <w:rPr>
      <w:i/>
      <w:iCs/>
      <w:color w:val="auto"/>
    </w:rPr>
  </w:style>
  <w:style w:type="paragraph" w:customStyle="1" w:styleId="B118FF97CB3745F2B396D96DD69C593B">
    <w:name w:val="B118FF97CB3745F2B396D96DD69C593B"/>
  </w:style>
  <w:style w:type="paragraph" w:customStyle="1" w:styleId="4F92E777288B42F8BA1F708E21EE9354">
    <w:name w:val="4F92E777288B42F8BA1F708E21EE9354"/>
  </w:style>
  <w:style w:type="paragraph" w:customStyle="1" w:styleId="C616978D634846C581EF41D1E74D019E">
    <w:name w:val="C616978D634846C581EF41D1E74D019E"/>
  </w:style>
  <w:style w:type="paragraph" w:customStyle="1" w:styleId="F0362F2CCD824917B1445886FBFBC05D">
    <w:name w:val="F0362F2CCD824917B1445886FBFBC05D"/>
  </w:style>
  <w:style w:type="paragraph" w:customStyle="1" w:styleId="746C99D5CF7F4565A63399218D411AF3">
    <w:name w:val="746C99D5CF7F4565A63399218D411AF3"/>
  </w:style>
  <w:style w:type="paragraph" w:customStyle="1" w:styleId="2177CF9A21BE4677ABA1B80B36C01AB4">
    <w:name w:val="2177CF9A21BE4677ABA1B80B36C01AB4"/>
  </w:style>
  <w:style w:type="paragraph" w:customStyle="1" w:styleId="5B5666E72D8447EEA2DBA65AEB940618">
    <w:name w:val="5B5666E72D8447EEA2DBA65AEB940618"/>
  </w:style>
  <w:style w:type="paragraph" w:customStyle="1" w:styleId="64B4CF98B91A48DCB0601EF359777252">
    <w:name w:val="64B4CF98B91A48DCB0601EF359777252"/>
  </w:style>
  <w:style w:type="paragraph" w:customStyle="1" w:styleId="3188A76183AF4A1AB7656CA1CFAB9544">
    <w:name w:val="3188A76183AF4A1AB7656CA1CFAB9544"/>
  </w:style>
  <w:style w:type="paragraph" w:customStyle="1" w:styleId="E6399C1BE64645F7BCA41287DFC1C82C">
    <w:name w:val="E6399C1BE64645F7BCA41287DFC1C82C"/>
  </w:style>
  <w:style w:type="paragraph" w:customStyle="1" w:styleId="03B1293111B94113AB5A8B0258D08A43">
    <w:name w:val="03B1293111B94113AB5A8B0258D08A43"/>
  </w:style>
  <w:style w:type="paragraph" w:customStyle="1" w:styleId="7F747FBAA8964A3DAA1111FA11A9D739">
    <w:name w:val="7F747FBAA8964A3DAA1111FA11A9D739"/>
  </w:style>
  <w:style w:type="paragraph" w:customStyle="1" w:styleId="0E2D6F466BE74BCB9E34E806A5DEA438">
    <w:name w:val="0E2D6F466BE74BCB9E34E806A5DEA438"/>
  </w:style>
  <w:style w:type="paragraph" w:customStyle="1" w:styleId="30FDFED8790847C5BE722ECB491A87FA">
    <w:name w:val="30FDFED8790847C5BE722ECB491A87FA"/>
  </w:style>
  <w:style w:type="paragraph" w:customStyle="1" w:styleId="C245AEED7DA845ACA7AB51B136B92FAF">
    <w:name w:val="C245AEED7DA845ACA7AB51B136B92FAF"/>
  </w:style>
  <w:style w:type="paragraph" w:customStyle="1" w:styleId="110F0C5534BC4287A1A085D24B73E31D">
    <w:name w:val="110F0C5534BC4287A1A085D24B73E31D"/>
    <w:rsid w:val="008B2D63"/>
  </w:style>
  <w:style w:type="paragraph" w:customStyle="1" w:styleId="2DC0DE536BB943BC8697F23256D3AFD8">
    <w:name w:val="2DC0DE536BB943BC8697F23256D3AFD8"/>
    <w:rsid w:val="008B2D63"/>
  </w:style>
  <w:style w:type="paragraph" w:customStyle="1" w:styleId="0E2A50536485425095B175B01C8FFFDE">
    <w:name w:val="0E2A50536485425095B175B01C8FFFDE"/>
    <w:rsid w:val="008B2D63"/>
  </w:style>
  <w:style w:type="paragraph" w:customStyle="1" w:styleId="F1F01FF951294092BC07CFDCEBA81690">
    <w:name w:val="F1F01FF951294092BC07CFDCEBA81690"/>
    <w:rsid w:val="008B2D63"/>
  </w:style>
  <w:style w:type="paragraph" w:customStyle="1" w:styleId="E7B7FED10A544B20932B37D3DD3E159F">
    <w:name w:val="E7B7FED10A544B20932B37D3DD3E159F"/>
    <w:rsid w:val="008B2D63"/>
  </w:style>
  <w:style w:type="paragraph" w:customStyle="1" w:styleId="F0B9BDA1E5354E34BD6A57691A9BA0E5">
    <w:name w:val="F0B9BDA1E5354E34BD6A57691A9BA0E5"/>
    <w:rsid w:val="008B2D63"/>
  </w:style>
  <w:style w:type="paragraph" w:customStyle="1" w:styleId="8F471204C5B149828EE726651DFBBA96">
    <w:name w:val="8F471204C5B149828EE726651DFBBA96"/>
    <w:rsid w:val="008B2D63"/>
  </w:style>
  <w:style w:type="paragraph" w:customStyle="1" w:styleId="D3427F4E5AB14FEA991AE4D0C509C159">
    <w:name w:val="D3427F4E5AB14FEA991AE4D0C509C159"/>
    <w:rsid w:val="008B2D63"/>
  </w:style>
  <w:style w:type="paragraph" w:customStyle="1" w:styleId="2DA2E839A68B481386C4813095AE2301">
    <w:name w:val="2DA2E839A68B481386C4813095AE2301"/>
    <w:rsid w:val="008B2D63"/>
  </w:style>
  <w:style w:type="paragraph" w:customStyle="1" w:styleId="AC37707947B2469C8FDB18A4D10566BF">
    <w:name w:val="AC37707947B2469C8FDB18A4D10566BF"/>
    <w:rsid w:val="008B2D63"/>
  </w:style>
  <w:style w:type="paragraph" w:customStyle="1" w:styleId="3E6D67BA2CD4422FB30746CA6D108944">
    <w:name w:val="3E6D67BA2CD4422FB30746CA6D108944"/>
    <w:rsid w:val="008B2D63"/>
  </w:style>
  <w:style w:type="paragraph" w:customStyle="1" w:styleId="0CF5C79F3DA9415E9EA9C71275490BD9">
    <w:name w:val="0CF5C79F3DA9415E9EA9C71275490BD9"/>
    <w:rsid w:val="008B2D63"/>
  </w:style>
  <w:style w:type="paragraph" w:customStyle="1" w:styleId="1FD9AB86A6F14D41A38FACFC8B03DDAC">
    <w:name w:val="1FD9AB86A6F14D41A38FACFC8B03DDAC"/>
    <w:rsid w:val="008B2D63"/>
  </w:style>
  <w:style w:type="paragraph" w:customStyle="1" w:styleId="EAC069B5335E4B0FB850172FE657EEAC">
    <w:name w:val="EAC069B5335E4B0FB850172FE657EEAC"/>
    <w:rsid w:val="008B2D63"/>
  </w:style>
  <w:style w:type="paragraph" w:customStyle="1" w:styleId="30CB81CB659A49E2873EB191ED31F132">
    <w:name w:val="30CB81CB659A49E2873EB191ED31F132"/>
    <w:rsid w:val="008B2D63"/>
  </w:style>
  <w:style w:type="paragraph" w:customStyle="1" w:styleId="668E5034D58247B7BA54B0DE554A10DE">
    <w:name w:val="668E5034D58247B7BA54B0DE554A10DE"/>
    <w:rsid w:val="008B2D63"/>
  </w:style>
  <w:style w:type="paragraph" w:customStyle="1" w:styleId="5ECD34582E1F49DF8DC0F8491C11D733">
    <w:name w:val="5ECD34582E1F49DF8DC0F8491C11D733"/>
    <w:rsid w:val="008B2D63"/>
  </w:style>
  <w:style w:type="paragraph" w:customStyle="1" w:styleId="F2ABBF9782F24731A3E9BA3551BC5F70">
    <w:name w:val="F2ABBF9782F24731A3E9BA3551BC5F70"/>
    <w:rsid w:val="008B2D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D487A86-92B5-4F24-9108-BC1A1998D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Template>
  <TotalTime>24</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GERMA, ABEL</dc:creator>
  <cp:keywords/>
  <cp:lastModifiedBy>GERMA, ABEL</cp:lastModifiedBy>
  <cp:revision>3</cp:revision>
  <dcterms:created xsi:type="dcterms:W3CDTF">2016-03-21T16:08:00Z</dcterms:created>
  <dcterms:modified xsi:type="dcterms:W3CDTF">2016-03-21T16:33:00Z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TC034630809991</vt:lpwstr>
  </property>
</Properties>
</file>